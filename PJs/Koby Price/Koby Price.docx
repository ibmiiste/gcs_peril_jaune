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CEC84" w14:textId="6EEA50AE" w:rsidR="00A87203" w:rsidRDefault="00894D7F">
      <w:pPr>
        <w:pStyle w:val="Titre"/>
      </w:pPr>
      <w:proofErr w:type="spellStart"/>
      <w:r>
        <w:t>Koby</w:t>
      </w:r>
      <w:proofErr w:type="spellEnd"/>
      <w:r>
        <w:t xml:space="preserve"> Price</w:t>
      </w:r>
    </w:p>
    <w:p w14:paraId="366A345C" w14:textId="4DA80993" w:rsidR="00A87203" w:rsidRDefault="00894D7F">
      <w:pPr>
        <w:pStyle w:val="Titre2"/>
      </w:pPr>
      <w:bookmarkStart w:id="0" w:name="_4025raaalmhy" w:colFirst="0" w:colLast="0"/>
      <w:bookmarkEnd w:id="0"/>
      <w:r>
        <w:t>Ancien trafiquant d’opium</w:t>
      </w:r>
    </w:p>
    <w:p w14:paraId="23676DF0" w14:textId="77777777" w:rsidR="00A87203" w:rsidRDefault="00A87203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203" w14:paraId="33B734A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D5F4" w14:textId="77777777" w:rsidR="00F80834" w:rsidRDefault="00894D7F">
            <w:proofErr w:type="spellStart"/>
            <w:r>
              <w:t>Koby</w:t>
            </w:r>
            <w:proofErr w:type="spellEnd"/>
            <w:r>
              <w:t xml:space="preserve"> Price </w:t>
            </w:r>
            <w:r w:rsidR="00DD6582">
              <w:t xml:space="preserve">a </w:t>
            </w:r>
            <w:r w:rsidR="00AE1400">
              <w:t xml:space="preserve">une petite cinquantaine. Physique de gros dur </w:t>
            </w:r>
            <w:r w:rsidR="00005738">
              <w:t xml:space="preserve">avec des tatouages de dragons au bras. Habillé d’un éternel jean </w:t>
            </w:r>
            <w:r w:rsidR="00AE1400">
              <w:t>et</w:t>
            </w:r>
            <w:r w:rsidR="00005738">
              <w:t xml:space="preserve"> débardeur de bonne facture qui maintenant </w:t>
            </w:r>
            <w:r w:rsidR="00F80834">
              <w:t>fatigue.</w:t>
            </w:r>
          </w:p>
          <w:p w14:paraId="4BB6C4AE" w14:textId="6E0195D5" w:rsidR="005D2F09" w:rsidRDefault="00F80834">
            <w:proofErr w:type="spellStart"/>
            <w:r>
              <w:t>Koby</w:t>
            </w:r>
            <w:proofErr w:type="spellEnd"/>
            <w:r>
              <w:t xml:space="preserve"> </w:t>
            </w:r>
            <w:r w:rsidR="00067F69">
              <w:t>est né dans une famille de paysan</w:t>
            </w:r>
            <w:r>
              <w:t>s pauvres</w:t>
            </w:r>
            <w:r w:rsidR="00067F69">
              <w:t xml:space="preserve"> du fin fond du pays de </w:t>
            </w:r>
            <w:r>
              <w:t>G</w:t>
            </w:r>
            <w:r w:rsidR="00067F69">
              <w:t xml:space="preserve">alles. </w:t>
            </w:r>
          </w:p>
          <w:p w14:paraId="5EB12914" w14:textId="77777777" w:rsidR="005D2F09" w:rsidRDefault="00067F69">
            <w:r>
              <w:t xml:space="preserve">Dès </w:t>
            </w:r>
            <w:r w:rsidR="00D544F7">
              <w:t xml:space="preserve">ses 14 ans, il fuit son père alcoolique et violent. </w:t>
            </w:r>
          </w:p>
          <w:p w14:paraId="50FE77E8" w14:textId="3DA42F23" w:rsidR="00A87203" w:rsidRDefault="00D544F7">
            <w:r>
              <w:t>Il traverse le pays vi</w:t>
            </w:r>
            <w:r w:rsidR="00266DF4">
              <w:t>vant de la mendicité et de vol à la tire. Arrivé à Plymouth, il s’enrôle dans la marine comme mousse.</w:t>
            </w:r>
          </w:p>
          <w:p w14:paraId="2692C2DD" w14:textId="77777777" w:rsidR="00445385" w:rsidRDefault="005C4B90">
            <w:r>
              <w:t xml:space="preserve">Il s’y endurci </w:t>
            </w:r>
            <w:r w:rsidR="004310DC">
              <w:t>pendant de nom</w:t>
            </w:r>
            <w:r w:rsidR="0054119D">
              <w:t xml:space="preserve">breuse années </w:t>
            </w:r>
            <w:r>
              <w:t>et fini pa</w:t>
            </w:r>
            <w:r w:rsidR="004310DC">
              <w:t>r</w:t>
            </w:r>
            <w:r>
              <w:t xml:space="preserve"> la quitter au bout de</w:t>
            </w:r>
            <w:r w:rsidR="0054119D">
              <w:t xml:space="preserve"> 11</w:t>
            </w:r>
            <w:r>
              <w:t xml:space="preserve"> ans </w:t>
            </w:r>
            <w:r w:rsidR="00EB37D9">
              <w:t xml:space="preserve">en </w:t>
            </w:r>
            <w:r w:rsidR="0054119D">
              <w:t>Australie</w:t>
            </w:r>
            <w:r w:rsidR="00EB37D9">
              <w:t xml:space="preserve">. </w:t>
            </w:r>
            <w:r w:rsidR="005050B5">
              <w:t xml:space="preserve">Il </w:t>
            </w:r>
            <w:r w:rsidR="0054119D">
              <w:t xml:space="preserve">y </w:t>
            </w:r>
            <w:r w:rsidR="005050B5">
              <w:t>passe ensuite 10 ans</w:t>
            </w:r>
            <w:r w:rsidR="00445385">
              <w:t xml:space="preserve"> </w:t>
            </w:r>
            <w:r w:rsidR="005050B5">
              <w:t>dans plein de trafi</w:t>
            </w:r>
            <w:r w:rsidR="009215F6">
              <w:t>c</w:t>
            </w:r>
            <w:r w:rsidR="005050B5">
              <w:t>s diverse</w:t>
            </w:r>
            <w:r w:rsidR="00D670D7">
              <w:t>s</w:t>
            </w:r>
            <w:r w:rsidR="005050B5">
              <w:t xml:space="preserve"> et variés</w:t>
            </w:r>
            <w:r w:rsidR="00D670D7">
              <w:t xml:space="preserve"> et </w:t>
            </w:r>
            <w:r w:rsidR="00445385">
              <w:t>se fait une place</w:t>
            </w:r>
            <w:r w:rsidR="00D670D7">
              <w:t xml:space="preserve"> dans l’opium qui</w:t>
            </w:r>
            <w:r w:rsidR="00445385">
              <w:t xml:space="preserve"> lui </w:t>
            </w:r>
            <w:r w:rsidR="00D670D7">
              <w:t>rapporte plus</w:t>
            </w:r>
            <w:r w:rsidR="00445385">
              <w:t>, sa tâche principale étant de récupérer l’argent des mauvais payeurs.</w:t>
            </w:r>
            <w:r w:rsidR="00D670D7">
              <w:br/>
            </w:r>
            <w:r w:rsidR="00EB37D9">
              <w:t xml:space="preserve">Après </w:t>
            </w:r>
            <w:r w:rsidR="00445385">
              <w:t>ces 1</w:t>
            </w:r>
            <w:r w:rsidR="00EB37D9">
              <w:t xml:space="preserve">0 ans, il s’entiche d’une prostituée </w:t>
            </w:r>
            <w:r w:rsidR="005050B5">
              <w:t xml:space="preserve">qui </w:t>
            </w:r>
            <w:r w:rsidR="00D670D7">
              <w:t>lui fait une jolie petite fille mais il ne le sait pas encore.</w:t>
            </w:r>
            <w:r w:rsidR="009215F6">
              <w:t xml:space="preserve"> Il passe encore 10 ans dans le trafic d’opium </w:t>
            </w:r>
            <w:r w:rsidR="00C537FA">
              <w:t>quand une fille de 10 ans vient le chercher pour l’emmen</w:t>
            </w:r>
            <w:r w:rsidR="00012430">
              <w:t>er</w:t>
            </w:r>
            <w:r w:rsidR="00C537FA">
              <w:t xml:space="preserve"> à son ex-compagne qui se meurt. Elle lui apprend que la petite fille est la sienne. </w:t>
            </w:r>
            <w:r w:rsidR="00012430">
              <w:t>Av</w:t>
            </w:r>
            <w:r w:rsidR="00445385">
              <w:t>a</w:t>
            </w:r>
            <w:r w:rsidR="00012430">
              <w:t xml:space="preserve">nt de mourir, elle le persuade de s’occuper d’elle. 6 ans plus tard, il découvre sa fille dans un </w:t>
            </w:r>
            <w:r w:rsidR="004D5F3F">
              <w:t xml:space="preserve">bar à opium complétement défoncé. Il décide d’arrêter le trafic et se met à le combattre tout en essayant de </w:t>
            </w:r>
            <w:r w:rsidR="00C9613C">
              <w:t>sauver sa fille.</w:t>
            </w:r>
          </w:p>
          <w:p w14:paraId="51F15E30" w14:textId="11A8151E" w:rsidR="005C4B90" w:rsidRDefault="00445385">
            <w:r>
              <w:t>Pour combattre les trafiquants d’opium, il devient détective privé. Il obtient un premier suc</w:t>
            </w:r>
            <w:r w:rsidR="00AB5D07">
              <w:t>cè</w:t>
            </w:r>
            <w:r>
              <w:t xml:space="preserve">s en démantelant un petit réseau récemment implanté à Sydney. Seulement il a tué un des chefs de ce réseau tenu par les Yakusas, </w:t>
            </w:r>
            <w:r w:rsidR="00AB5D07">
              <w:t>et ce qu’il ne savait pas, c’est que seuls les Yakusas ont le droit de tuer un Yakusa. Ceux-ci ont mis sa tête à prix. Il a fui à Java avec sa fille où il a repris son activité de détective.</w:t>
            </w:r>
          </w:p>
        </w:tc>
      </w:tr>
    </w:tbl>
    <w:p w14:paraId="166B9CA6" w14:textId="77777777" w:rsidR="00A87203" w:rsidRDefault="00A87203"/>
    <w:p w14:paraId="396545B3" w14:textId="77777777" w:rsidR="00A87203" w:rsidRDefault="00D77154">
      <w:pPr>
        <w:pStyle w:val="Titre1"/>
      </w:pPr>
      <w:bookmarkStart w:id="1" w:name="_jio00dpwu31u" w:colFirst="0" w:colLast="0"/>
      <w:bookmarkEnd w:id="1"/>
      <w:r>
        <w:t>Sa conception de ce qui est bien et mal</w:t>
      </w:r>
    </w:p>
    <w:p w14:paraId="7D2FC31C" w14:textId="77777777" w:rsidR="00A87203" w:rsidRDefault="00D77154">
      <w:r>
        <w:t xml:space="preserve">. </w:t>
      </w: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203" w14:paraId="05607A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6C3A" w14:textId="77777777" w:rsidR="00201F5D" w:rsidRDefault="0020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Pour que les autres en </w:t>
            </w:r>
            <w:proofErr w:type="gramStart"/>
            <w:r>
              <w:t>sache</w:t>
            </w:r>
            <w:proofErr w:type="gramEnd"/>
            <w:r>
              <w:t xml:space="preserve"> le moins possible sur lui, i</w:t>
            </w:r>
            <w:r w:rsidR="00AB5D07">
              <w:t>l ment</w:t>
            </w:r>
            <w:r>
              <w:t>.</w:t>
            </w:r>
          </w:p>
          <w:p w14:paraId="564DF22E" w14:textId="78D884D0" w:rsidR="00201F5D" w:rsidRDefault="0020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 temps en temps, il est dans une passe dépressive et </w:t>
            </w:r>
            <w:r w:rsidR="00AB5D07">
              <w:t xml:space="preserve">boit </w:t>
            </w:r>
            <w:r>
              <w:t>plus que de raison pour oublier ses erreurs passées.</w:t>
            </w:r>
          </w:p>
          <w:p w14:paraId="7FD9A67F" w14:textId="77777777" w:rsidR="00201F5D" w:rsidRDefault="0020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Et avec l’alcool, il</w:t>
            </w:r>
            <w:r w:rsidR="00AB5D07">
              <w:t xml:space="preserve"> se bagarre</w:t>
            </w:r>
            <w:r>
              <w:t xml:space="preserve"> voir tue.</w:t>
            </w:r>
          </w:p>
          <w:p w14:paraId="62E0A8AD" w14:textId="5B446906" w:rsidR="00AB5D07" w:rsidRDefault="00201F5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Heureusement à chaque fois, il se rappelle qu’il a </w:t>
            </w:r>
            <w:proofErr w:type="spellStart"/>
            <w:r>
              <w:t>Chompoo</w:t>
            </w:r>
            <w:proofErr w:type="spellEnd"/>
            <w:r>
              <w:t xml:space="preserve">, </w:t>
            </w:r>
            <w:r w:rsidR="00AB5D07">
              <w:t>sa fille, il change pour devenir meilleur.</w:t>
            </w:r>
            <w:r>
              <w:br/>
              <w:t>Contre les trafiquants, il joue cavalier seul et a dû mal à se faire à l’idée qu’il puisse avoir besoin de la police.</w:t>
            </w:r>
          </w:p>
          <w:p w14:paraId="2C5CF645" w14:textId="59C98A2B" w:rsidR="00A87203" w:rsidRDefault="007A7F9F" w:rsidP="007A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Contrairement à la société en générale, du fait qu’il a bourlingué un peu partout, il est égalitaire avec les autres ethnies qu’occidentaux.</w:t>
            </w:r>
            <w:r w:rsidR="00AB5D07">
              <w:br/>
            </w:r>
          </w:p>
        </w:tc>
      </w:tr>
    </w:tbl>
    <w:p w14:paraId="61494F21" w14:textId="77777777" w:rsidR="00A87203" w:rsidRDefault="00D77154">
      <w:pPr>
        <w:pBdr>
          <w:top w:val="nil"/>
          <w:left w:val="nil"/>
          <w:bottom w:val="nil"/>
          <w:right w:val="nil"/>
          <w:between w:val="nil"/>
        </w:pBdr>
      </w:pPr>
      <w:r>
        <w:t> </w:t>
      </w:r>
    </w:p>
    <w:p w14:paraId="546D86C5" w14:textId="77777777" w:rsidR="00A87203" w:rsidRDefault="00D77154">
      <w:pPr>
        <w:pStyle w:val="Titre1"/>
      </w:pPr>
      <w:bookmarkStart w:id="2" w:name="_4miscr8p5084" w:colFirst="0" w:colLast="0"/>
      <w:bookmarkEnd w:id="2"/>
      <w:r>
        <w:lastRenderedPageBreak/>
        <w:t>Événements de jeunesse</w:t>
      </w:r>
    </w:p>
    <w:p w14:paraId="08D80EFC" w14:textId="77777777" w:rsidR="00A87203" w:rsidRDefault="00A8720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40"/>
        <w:gridCol w:w="6525"/>
      </w:tblGrid>
      <w:tr w:rsidR="00A87203" w14:paraId="724DC35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7DBC" w14:textId="3D112421" w:rsidR="00A87203" w:rsidRDefault="00AC0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 ans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8B3C" w14:textId="4CCA3539" w:rsidR="00A87203" w:rsidRDefault="00AC0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Perte sociale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52E3" w14:textId="143B2E71" w:rsidR="00A87203" w:rsidRDefault="00AC0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fuit sa famille et devient vagabond.</w:t>
            </w:r>
          </w:p>
        </w:tc>
      </w:tr>
      <w:tr w:rsidR="00A87203" w14:paraId="78483679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3B53" w14:textId="01D24BCC" w:rsidR="00A87203" w:rsidRDefault="00AC0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16 ans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9AB9" w14:textId="087294EC" w:rsidR="00A87203" w:rsidRDefault="00AC0E3E">
            <w:r>
              <w:t>Mentor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6E31" w14:textId="0992D624" w:rsidR="00A87203" w:rsidRDefault="00AC0E3E">
            <w:r>
              <w:t xml:space="preserve">Il intègre la marine Royale comme mousse. Le capitaine </w:t>
            </w:r>
            <w:r w:rsidRPr="00AC0E3E">
              <w:t>Maurice Charles</w:t>
            </w:r>
            <w:r>
              <w:t xml:space="preserve"> le prend en sympathie.</w:t>
            </w:r>
          </w:p>
        </w:tc>
      </w:tr>
      <w:tr w:rsidR="00A87203" w14:paraId="22163AA7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B6A6" w14:textId="0EFAD2B3" w:rsidR="00A87203" w:rsidRDefault="00AC0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  <w:r w:rsidR="00C47E3D">
              <w:t>7</w:t>
            </w:r>
            <w:r>
              <w:t xml:space="preserve"> an</w:t>
            </w:r>
            <w:r w:rsidR="00C47E3D">
              <w:t>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A6FE" w14:textId="6DB3D97F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Perte mentor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29F3" w14:textId="6CDB9918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 capitaine Maurice Charles meurt dans une escarmouche avec les cannibales Papou. Cela le fait démissionner de la marine</w:t>
            </w:r>
          </w:p>
        </w:tc>
      </w:tr>
      <w:tr w:rsidR="00A87203" w14:paraId="74081E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D762" w14:textId="26E9FC88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38 ans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A5B8" w14:textId="3892E9F5" w:rsidR="00A87203" w:rsidRDefault="00C47E3D">
            <w:r>
              <w:t xml:space="preserve">Belle histoire d’amour 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3287" w14:textId="6F80BB00" w:rsidR="00A87203" w:rsidRDefault="00C47E3D">
            <w:r>
              <w:t xml:space="preserve">Il tombe amoureux d’une prostituée qu’il rachète </w:t>
            </w:r>
            <w:proofErr w:type="gramStart"/>
            <w:r>
              <w:t>au</w:t>
            </w:r>
            <w:proofErr w:type="gramEnd"/>
            <w:r>
              <w:t xml:space="preserve"> triade chinoise, cela dure quelques mois. </w:t>
            </w:r>
          </w:p>
        </w:tc>
      </w:tr>
      <w:tr w:rsidR="00A87203" w14:paraId="7C5CF3AA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00D40" w14:textId="12396927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48 ans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9534E" w14:textId="1E7BE87E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Nouveau membre dans la famille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7EF8" w14:textId="32DAB7C8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Il rencontre sa fille </w:t>
            </w:r>
            <w:proofErr w:type="spellStart"/>
            <w:r>
              <w:t>Champoo</w:t>
            </w:r>
            <w:proofErr w:type="spellEnd"/>
            <w:r>
              <w:t>.</w:t>
            </w:r>
          </w:p>
        </w:tc>
      </w:tr>
      <w:tr w:rsidR="00A87203" w14:paraId="74EF563D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BF77" w14:textId="014BABAA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54 ans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9F1B3" w14:textId="07A7DE0B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Acte héroïque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A4615" w14:textId="5913E95E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Il quitte les trafiquants et les traque.</w:t>
            </w:r>
          </w:p>
        </w:tc>
      </w:tr>
    </w:tbl>
    <w:p w14:paraId="1CCC4E5C" w14:textId="77777777" w:rsidR="00A87203" w:rsidRDefault="00A87203"/>
    <w:p w14:paraId="64E6DDFC" w14:textId="77777777" w:rsidR="00A87203" w:rsidRDefault="00D77154">
      <w:pPr>
        <w:pStyle w:val="Titre1"/>
      </w:pPr>
      <w:bookmarkStart w:id="3" w:name="_2gmfjyikkeg2" w:colFirst="0" w:colLast="0"/>
      <w:bookmarkEnd w:id="3"/>
      <w:r>
        <w:t>Amis, ennemis et complications</w:t>
      </w:r>
    </w:p>
    <w:p w14:paraId="07DF0017" w14:textId="77777777" w:rsidR="00A87203" w:rsidRDefault="00A87203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A87203" w14:paraId="145D891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2948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Amis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681B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Relation/notes</w:t>
            </w:r>
          </w:p>
        </w:tc>
      </w:tr>
      <w:tr w:rsidR="00A87203" w14:paraId="0A046CE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CA16" w14:textId="478515AF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Chamooo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9792" w14:textId="4F70036C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 fille qu’il protège du mieux qu’il peut.</w:t>
            </w:r>
          </w:p>
        </w:tc>
      </w:tr>
      <w:tr w:rsidR="00C47E3D" w14:paraId="754CCBB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9FB3" w14:textId="36CE1FD9" w:rsidR="00C47E3D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47E3D">
              <w:t>Roosevelt Colon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5BF0" w14:textId="672EC678" w:rsidR="00C47E3D" w:rsidRDefault="00C47E3D" w:rsidP="00A51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Lieutenant de corvette, il était sur le même bateau que lui des années auparavant. </w:t>
            </w:r>
            <w:r w:rsidR="00A51CBF">
              <w:t>Il est devenu policier à Djakharta</w:t>
            </w:r>
            <w:bookmarkStart w:id="4" w:name="_GoBack"/>
            <w:bookmarkEnd w:id="4"/>
          </w:p>
        </w:tc>
      </w:tr>
      <w:tr w:rsidR="00A87203" w14:paraId="2D80155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5126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Ennemis</w:t>
            </w:r>
          </w:p>
        </w:tc>
      </w:tr>
      <w:tr w:rsidR="00A87203" w14:paraId="4F18FC7B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9215" w14:textId="4FF632A6" w:rsidR="00A87203" w:rsidRDefault="00C47E3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Les yakusas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038D" w14:textId="59381B4D" w:rsidR="00A87203" w:rsidRDefault="000B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Vengeance</w:t>
            </w:r>
          </w:p>
        </w:tc>
      </w:tr>
      <w:tr w:rsidR="00A87203" w14:paraId="651CDB84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E6BC" w14:textId="62B8F372" w:rsidR="00A87203" w:rsidRDefault="00C47E3D">
            <w:r>
              <w:t>La police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6AED" w14:textId="74760430" w:rsidR="00A87203" w:rsidRDefault="000B1933">
            <w:r>
              <w:t>Rivale</w:t>
            </w:r>
          </w:p>
        </w:tc>
      </w:tr>
      <w:tr w:rsidR="00A87203" w14:paraId="64AA28C3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337E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Complications</w:t>
            </w:r>
          </w:p>
        </w:tc>
      </w:tr>
      <w:tr w:rsidR="000B1933" w14:paraId="231A1AB7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9F52" w14:textId="7992FF4B" w:rsidR="000B1933" w:rsidRDefault="000B1933" w:rsidP="000B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tué un Yakusa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0EDE" w14:textId="39460AA4" w:rsidR="000B1933" w:rsidRDefault="000B1933" w:rsidP="000B193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Depuis qu’il a tué l’un des Yakusas, sa tête est mise à prix.</w:t>
            </w:r>
          </w:p>
        </w:tc>
      </w:tr>
      <w:tr w:rsidR="000B1933" w14:paraId="2F2D244B" w14:textId="77777777">
        <w:trPr>
          <w:trHeight w:val="42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9D92" w14:textId="7BFAB9F4" w:rsidR="000B1933" w:rsidRDefault="000B1933" w:rsidP="000B1933">
            <w:r>
              <w:t>Soupçonné par la police.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C1A2" w14:textId="2C3C4CDB" w:rsidR="000B1933" w:rsidRDefault="000B1933" w:rsidP="000B1933">
            <w:r>
              <w:t>Elle n’aime pas ces méthodes et est souvent interrogé suite à des morts de trafiquants suspects.</w:t>
            </w:r>
          </w:p>
        </w:tc>
      </w:tr>
    </w:tbl>
    <w:p w14:paraId="71D60CD0" w14:textId="77777777" w:rsidR="00A87203" w:rsidRDefault="00A87203"/>
    <w:p w14:paraId="3BB670EA" w14:textId="77777777" w:rsidR="00A87203" w:rsidRDefault="00D77154">
      <w:pPr>
        <w:pStyle w:val="Titre1"/>
      </w:pPr>
      <w:bookmarkStart w:id="5" w:name="_feu7e5igi69c" w:colFirst="0" w:colLast="0"/>
      <w:bookmarkEnd w:id="5"/>
      <w:r>
        <w:t>But</w:t>
      </w:r>
    </w:p>
    <w:p w14:paraId="61168378" w14:textId="77777777" w:rsidR="00A87203" w:rsidRDefault="00A87203"/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203" w14:paraId="1FFC48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70DB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Court terme</w:t>
            </w:r>
          </w:p>
        </w:tc>
      </w:tr>
      <w:tr w:rsidR="00A87203" w14:paraId="07AF8D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361A" w14:textId="77777777" w:rsidR="00A87203" w:rsidRDefault="000F5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Mettre le plus de trafiquants hors-jeu possible.</w:t>
            </w:r>
          </w:p>
          <w:p w14:paraId="48097327" w14:textId="77777777" w:rsidR="000F50E4" w:rsidRDefault="000F5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Surveiller </w:t>
            </w:r>
            <w:proofErr w:type="spellStart"/>
            <w:r>
              <w:t>Champoo</w:t>
            </w:r>
            <w:proofErr w:type="spellEnd"/>
            <w:r>
              <w:t xml:space="preserve"> pour qu’elle ne se mette pas dans les ennuis à cause de la drogue</w:t>
            </w:r>
          </w:p>
          <w:p w14:paraId="2C710A94" w14:textId="2763AE11" w:rsidR="000F50E4" w:rsidRDefault="000F50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Être plus riche pour élever </w:t>
            </w:r>
            <w:proofErr w:type="spellStart"/>
            <w:r>
              <w:t>Champoo</w:t>
            </w:r>
            <w:proofErr w:type="spellEnd"/>
          </w:p>
        </w:tc>
      </w:tr>
      <w:tr w:rsidR="00A87203" w14:paraId="624B47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2116" w14:textId="77777777" w:rsidR="00A87203" w:rsidRDefault="00D77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Moyen terme</w:t>
            </w:r>
          </w:p>
        </w:tc>
      </w:tr>
      <w:tr w:rsidR="00A87203" w14:paraId="7B250D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1845" w14:textId="3C7854C4" w:rsidR="00A87203" w:rsidRDefault="000F50E4">
            <w:pPr>
              <w:numPr>
                <w:ilvl w:val="0"/>
                <w:numId w:val="4"/>
              </w:numPr>
            </w:pPr>
            <w:r>
              <w:t xml:space="preserve">Rendre clean </w:t>
            </w:r>
            <w:proofErr w:type="spellStart"/>
            <w:r>
              <w:t>Champoo</w:t>
            </w:r>
            <w:proofErr w:type="spellEnd"/>
          </w:p>
        </w:tc>
      </w:tr>
      <w:tr w:rsidR="00A87203" w14:paraId="70749F3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0FE32" w14:textId="77777777" w:rsidR="00A87203" w:rsidRDefault="00D77154">
            <w:pPr>
              <w:rPr>
                <w:b/>
              </w:rPr>
            </w:pPr>
            <w:r>
              <w:rPr>
                <w:b/>
              </w:rPr>
              <w:t>Long terme</w:t>
            </w:r>
          </w:p>
        </w:tc>
      </w:tr>
      <w:tr w:rsidR="00A87203" w14:paraId="0630F71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5BF7" w14:textId="6700A524" w:rsidR="00A87203" w:rsidRDefault="000F50E4">
            <w:pPr>
              <w:numPr>
                <w:ilvl w:val="0"/>
                <w:numId w:val="3"/>
              </w:numPr>
            </w:pPr>
            <w:r>
              <w:t xml:space="preserve">Changer de vie, devenir honnête et que </w:t>
            </w:r>
            <w:proofErr w:type="spellStart"/>
            <w:r>
              <w:t>Champoo</w:t>
            </w:r>
            <w:proofErr w:type="spellEnd"/>
            <w:r>
              <w:t xml:space="preserve"> ne manque de rien.</w:t>
            </w:r>
          </w:p>
        </w:tc>
      </w:tr>
    </w:tbl>
    <w:p w14:paraId="1F82DC9C" w14:textId="77777777" w:rsidR="00A87203" w:rsidRDefault="00A87203"/>
    <w:p w14:paraId="7A55FE32" w14:textId="77777777" w:rsidR="00A87203" w:rsidRDefault="00D77154">
      <w:pPr>
        <w:pStyle w:val="Titre1"/>
      </w:pPr>
      <w:bookmarkStart w:id="6" w:name="_yj2aaa8a03t" w:colFirst="0" w:colLast="0"/>
      <w:bookmarkEnd w:id="6"/>
      <w:r>
        <w:t>Bizarreries et traits de caractère</w:t>
      </w:r>
    </w:p>
    <w:p w14:paraId="5005C6D7" w14:textId="77777777" w:rsidR="00A87203" w:rsidRDefault="00A87203"/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87203" w14:paraId="7B8AC7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F78E" w14:textId="77777777" w:rsidR="00A87203" w:rsidRDefault="00A87203">
            <w:pPr>
              <w:numPr>
                <w:ilvl w:val="0"/>
                <w:numId w:val="2"/>
              </w:numPr>
            </w:pPr>
          </w:p>
        </w:tc>
      </w:tr>
    </w:tbl>
    <w:p w14:paraId="1603D821" w14:textId="77777777" w:rsidR="00A87203" w:rsidRDefault="00A87203">
      <w:pPr>
        <w:pBdr>
          <w:top w:val="nil"/>
          <w:left w:val="nil"/>
          <w:bottom w:val="nil"/>
          <w:right w:val="nil"/>
          <w:between w:val="nil"/>
        </w:pBdr>
      </w:pPr>
    </w:p>
    <w:sectPr w:rsidR="00A872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A1B71"/>
    <w:multiLevelType w:val="multilevel"/>
    <w:tmpl w:val="DBA4B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4D69BA"/>
    <w:multiLevelType w:val="multilevel"/>
    <w:tmpl w:val="962A6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570C2A"/>
    <w:multiLevelType w:val="multilevel"/>
    <w:tmpl w:val="A9940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6D6BB9"/>
    <w:multiLevelType w:val="multilevel"/>
    <w:tmpl w:val="C1A2F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8F"/>
    <w:rsid w:val="00005738"/>
    <w:rsid w:val="00012430"/>
    <w:rsid w:val="00067F69"/>
    <w:rsid w:val="000B1933"/>
    <w:rsid w:val="000F50E4"/>
    <w:rsid w:val="00201F5D"/>
    <w:rsid w:val="00266DF4"/>
    <w:rsid w:val="004310DC"/>
    <w:rsid w:val="00445385"/>
    <w:rsid w:val="004D5F3F"/>
    <w:rsid w:val="005050B5"/>
    <w:rsid w:val="0054119D"/>
    <w:rsid w:val="005C4B90"/>
    <w:rsid w:val="005D2F09"/>
    <w:rsid w:val="005F3E73"/>
    <w:rsid w:val="007A7F9F"/>
    <w:rsid w:val="007E67AC"/>
    <w:rsid w:val="00894D7F"/>
    <w:rsid w:val="009215F6"/>
    <w:rsid w:val="00A40A8F"/>
    <w:rsid w:val="00A51CBF"/>
    <w:rsid w:val="00A87203"/>
    <w:rsid w:val="00AB5D07"/>
    <w:rsid w:val="00AC0E3E"/>
    <w:rsid w:val="00AE1400"/>
    <w:rsid w:val="00C47E3D"/>
    <w:rsid w:val="00C537FA"/>
    <w:rsid w:val="00C9613C"/>
    <w:rsid w:val="00D544F7"/>
    <w:rsid w:val="00D670D7"/>
    <w:rsid w:val="00D77154"/>
    <w:rsid w:val="00DD6582"/>
    <w:rsid w:val="00EB37D9"/>
    <w:rsid w:val="00F8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D47CF"/>
  <w15:docId w15:val="{748D2C06-1F52-45B8-AB2E-A6594B3EA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ivier\OneDrive\Documents\Jdr\Campagnes\Le%20P&#233;ril%20Jaune\PJs\Mod&#232;le%20backgroun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background.dotx</Template>
  <TotalTime>799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drubigny</dc:creator>
  <cp:lastModifiedBy>Drubigny, Olivier</cp:lastModifiedBy>
  <cp:revision>27</cp:revision>
  <dcterms:created xsi:type="dcterms:W3CDTF">2020-10-24T15:56:00Z</dcterms:created>
  <dcterms:modified xsi:type="dcterms:W3CDTF">2020-11-02T14:44:00Z</dcterms:modified>
</cp:coreProperties>
</file>